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310F83" w14:textId="77777777" w:rsidR="00433530" w:rsidRDefault="00000000">
      <w:r>
        <w:rPr>
          <w:noProof/>
        </w:rPr>
        <w:drawing>
          <wp:inline distT="0" distB="0" distL="0" distR="0" wp14:anchorId="1F3644F0" wp14:editId="7FFF7DE8">
            <wp:extent cx="5760720" cy="1405259"/>
            <wp:effectExtent l="0" t="0" r="0" b="4441"/>
            <wp:docPr id="1056913691" name="Grafik 1" descr="Ein Bild, das Text, Software, Multimedia-Software, Screenshot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52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  <w:t xml:space="preserve">Allgemeine Installation Schritte. </w:t>
      </w:r>
      <w:proofErr w:type="gramStart"/>
      <w:r>
        <w:t>Weiß</w:t>
      </w:r>
      <w:proofErr w:type="gramEnd"/>
      <w:r>
        <w:t xml:space="preserve"> aber </w:t>
      </w:r>
      <w:proofErr w:type="gramStart"/>
      <w:r>
        <w:t>nicht</w:t>
      </w:r>
      <w:proofErr w:type="gramEnd"/>
      <w:r>
        <w:t xml:space="preserve"> ob ich das Beschreiben muss.</w:t>
      </w:r>
    </w:p>
    <w:p w14:paraId="732CE057" w14:textId="77777777" w:rsidR="00433530" w:rsidRDefault="00000000">
      <w:r>
        <w:br/>
      </w:r>
      <w:r>
        <w:rPr>
          <w:noProof/>
        </w:rPr>
        <w:drawing>
          <wp:inline distT="0" distB="0" distL="0" distR="0" wp14:anchorId="078E1B81" wp14:editId="29B490CB">
            <wp:extent cx="5212576" cy="4542879"/>
            <wp:effectExtent l="0" t="0" r="7620" b="0"/>
            <wp:docPr id="147835362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215395" cy="45453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58E6958" wp14:editId="336C3866">
            <wp:extent cx="5760720" cy="3839849"/>
            <wp:effectExtent l="0" t="0" r="0" b="8251"/>
            <wp:docPr id="1518213210" name="Grafik 1" descr="Ein Bild, das Text, Screenshot, Multimedia-Software, 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BC7C51" wp14:editId="2EFA1268">
            <wp:extent cx="5760720" cy="3712207"/>
            <wp:effectExtent l="0" t="0" r="0" b="2543"/>
            <wp:docPr id="2055033998" name="Grafik 1" descr="Ein Bild, das Text, Software, Screenshot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AA0F799" wp14:editId="1C477DEE">
            <wp:extent cx="5760720" cy="3757927"/>
            <wp:effectExtent l="0" t="0" r="0" b="0"/>
            <wp:docPr id="1390300815" name="Grafik 1" descr="Ein Bild, das Screenshot, Tex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A75BF3" w14:textId="77777777" w:rsidR="00433530" w:rsidRDefault="00000000">
      <w:pPr>
        <w:suppressAutoHyphens w:val="0"/>
      </w:pPr>
      <w:r>
        <w:rPr>
          <w:noProof/>
        </w:rPr>
        <w:drawing>
          <wp:inline distT="0" distB="0" distL="0" distR="0" wp14:anchorId="7DB6C2AA" wp14:editId="6756DE3B">
            <wp:extent cx="5760720" cy="4486905"/>
            <wp:effectExtent l="0" t="0" r="0" b="8895"/>
            <wp:docPr id="767811916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A985B9F" wp14:editId="11FFA29B">
            <wp:extent cx="5760720" cy="5873748"/>
            <wp:effectExtent l="0" t="0" r="0" b="0"/>
            <wp:docPr id="1174541237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7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7E7F33F1" w14:textId="77777777" w:rsidR="00433530" w:rsidRDefault="00000000">
      <w:pPr>
        <w:suppressAutoHyphens w:val="0"/>
      </w:pPr>
      <w:r>
        <w:rPr>
          <w:noProof/>
        </w:rPr>
        <w:lastRenderedPageBreak/>
        <w:drawing>
          <wp:inline distT="0" distB="0" distL="0" distR="0" wp14:anchorId="170DBE7F" wp14:editId="0551CBBB">
            <wp:extent cx="5760720" cy="3838578"/>
            <wp:effectExtent l="0" t="0" r="0" b="9522"/>
            <wp:docPr id="882452307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E018440" wp14:editId="0B3B5163">
            <wp:extent cx="3612200" cy="5281007"/>
            <wp:effectExtent l="0" t="0" r="7300" b="0"/>
            <wp:docPr id="1369351138" name="Grafi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2200" cy="52810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DADF709" wp14:editId="15EB1DB1">
            <wp:extent cx="5760720" cy="3640454"/>
            <wp:effectExtent l="0" t="0" r="0" b="0"/>
            <wp:docPr id="1236775210" name="Grafik 1" descr="Ein Bild, das Text, Screenshot, Multimedia-Software, 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7DEC7DE" wp14:editId="38A6952C">
            <wp:extent cx="5760720" cy="3822704"/>
            <wp:effectExtent l="0" t="0" r="0" b="6346"/>
            <wp:docPr id="569630350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27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9B586D5" wp14:editId="74028F03">
            <wp:extent cx="5760720" cy="3611249"/>
            <wp:effectExtent l="0" t="0" r="0" b="8251"/>
            <wp:docPr id="954504877" name="Grafik 1" descr="Ein Bild, das Text, Screenshot, Multimedia-Software, 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1356D0A" wp14:editId="19A4D15B">
            <wp:extent cx="5760720" cy="3839849"/>
            <wp:effectExtent l="0" t="0" r="0" b="8251"/>
            <wp:docPr id="1229462001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0F8AD5E" w14:textId="77777777" w:rsidR="00433530" w:rsidRDefault="00000000">
      <w:pPr>
        <w:suppressAutoHyphens w:val="0"/>
      </w:pPr>
      <w:r>
        <w:rPr>
          <w:noProof/>
        </w:rPr>
        <w:lastRenderedPageBreak/>
        <w:drawing>
          <wp:inline distT="0" distB="0" distL="0" distR="0" wp14:anchorId="630056CA" wp14:editId="1F0E6F35">
            <wp:extent cx="5760720" cy="1930398"/>
            <wp:effectExtent l="0" t="0" r="0" b="0"/>
            <wp:docPr id="173149208" name="Grafik 1" descr="Ein Bild, das Software, Multimedia-Software, Text, Grafik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03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7CD0658" wp14:editId="5F791963">
            <wp:extent cx="4191097" cy="5114184"/>
            <wp:effectExtent l="0" t="0" r="0" b="0"/>
            <wp:docPr id="1841455942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4191097" cy="51141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43CFC661" wp14:editId="14FA41CB">
            <wp:extent cx="5760720" cy="3755385"/>
            <wp:effectExtent l="0" t="0" r="0" b="0"/>
            <wp:docPr id="796107351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F1FE311" w14:textId="77777777" w:rsidR="00433530" w:rsidRDefault="00433530">
      <w:pPr>
        <w:suppressAutoHyphens w:val="0"/>
      </w:pPr>
    </w:p>
    <w:p w14:paraId="5556B6A7" w14:textId="77777777" w:rsidR="00433530" w:rsidRDefault="00433530">
      <w:pPr>
        <w:suppressAutoHyphens w:val="0"/>
      </w:pPr>
    </w:p>
    <w:p w14:paraId="7AA9F656" w14:textId="77777777" w:rsidR="00433530" w:rsidRDefault="00000000">
      <w:pPr>
        <w:suppressAutoHyphens w:val="0"/>
      </w:pPr>
      <w:r>
        <w:t>Nach quest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655C40FE" w14:textId="22D4D46F" w:rsidR="00433530" w:rsidRDefault="00000000">
      <w:pPr>
        <w:suppressAutoHyphens w:val="0"/>
      </w:pPr>
      <w:r>
        <w:rPr>
          <w:noProof/>
        </w:rPr>
        <w:lastRenderedPageBreak/>
        <w:drawing>
          <wp:inline distT="0" distB="0" distL="0" distR="0" wp14:anchorId="5FBAD851" wp14:editId="1E0997E2">
            <wp:extent cx="6254212" cy="4004020"/>
            <wp:effectExtent l="0" t="0" r="0" b="0"/>
            <wp:docPr id="161167827" name="Grafi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4212" cy="40040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11487A0" wp14:editId="3BA3ECC0">
            <wp:extent cx="5760720" cy="3542028"/>
            <wp:effectExtent l="0" t="0" r="0" b="1272"/>
            <wp:docPr id="809226082" name="Grafi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ABE63AF" wp14:editId="1502F390">
            <wp:extent cx="5760720" cy="3522982"/>
            <wp:effectExtent l="0" t="0" r="0" b="1268"/>
            <wp:docPr id="1783104006" name="Grafi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9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Neue Design</w:t>
      </w:r>
      <w:r>
        <w:br/>
      </w:r>
      <w:r>
        <w:br/>
      </w:r>
      <w:r>
        <w:rPr>
          <w:noProof/>
        </w:rPr>
        <w:drawing>
          <wp:inline distT="0" distB="0" distL="0" distR="0" wp14:anchorId="2D469DA0" wp14:editId="0919D374">
            <wp:extent cx="5760720" cy="3698235"/>
            <wp:effectExtent l="0" t="0" r="0" b="0"/>
            <wp:docPr id="1930948250" name="Grafik 1" descr="Ein Bild, das Multimedia-Software, Screenshot, Software, Text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ED1B1D4" wp14:editId="0D9FDDB2">
            <wp:extent cx="5760720" cy="3652515"/>
            <wp:effectExtent l="0" t="0" r="0" b="5085"/>
            <wp:docPr id="2846119" name="Grafik 1" descr="Ein Bild, das Text, Screenshot, Multimedia-Software, 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25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908BAAC" wp14:editId="6EEE3D7C">
            <wp:extent cx="5760720" cy="3712848"/>
            <wp:effectExtent l="0" t="0" r="0" b="1902"/>
            <wp:docPr id="727417975" name="Grafik 1" descr="Ein Bild, das Text, Screenshot, Multimedia-Software, 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4B9B88E" wp14:editId="23E9F8D4">
            <wp:extent cx="5760720" cy="3679829"/>
            <wp:effectExtent l="0" t="0" r="0" b="0"/>
            <wp:docPr id="323061677" name="Grafik 1" descr="Ein Bild, das Text, Screenshot, Multimedia-Software, Grafik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1FB9D4D" wp14:editId="0CCE8D56">
            <wp:extent cx="5760720" cy="3729352"/>
            <wp:effectExtent l="0" t="0" r="0" b="4448"/>
            <wp:docPr id="986228757" name="Grafik 1" descr="Ein Bild, das Text, Screenshot, Software, Multimedia-Software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="001B0BD8">
        <w:br/>
      </w:r>
      <w:r w:rsidR="001B0BD8">
        <w:br/>
      </w:r>
      <w:r w:rsidR="001B0BD8">
        <w:br/>
      </w:r>
      <w:r w:rsidR="001B0BD8">
        <w:br/>
      </w:r>
    </w:p>
    <w:p w14:paraId="74E4C115" w14:textId="77777777" w:rsidR="001B0BD8" w:rsidRDefault="001B0BD8">
      <w:pPr>
        <w:suppressAutoHyphens w:val="0"/>
      </w:pPr>
    </w:p>
    <w:p w14:paraId="76748C1F" w14:textId="77777777" w:rsidR="001B0BD8" w:rsidRDefault="001B0BD8">
      <w:pPr>
        <w:suppressAutoHyphens w:val="0"/>
      </w:pPr>
    </w:p>
    <w:p w14:paraId="110047D0" w14:textId="66B92E16" w:rsidR="001B0BD8" w:rsidRDefault="000C0A3F">
      <w:pPr>
        <w:suppressAutoHyphens w:val="0"/>
      </w:pPr>
      <w:r w:rsidRPr="000C0A3F">
        <w:lastRenderedPageBreak/>
        <w:drawing>
          <wp:inline distT="0" distB="0" distL="0" distR="0" wp14:anchorId="3C9CE94A" wp14:editId="79B58F9D">
            <wp:extent cx="5319195" cy="3408929"/>
            <wp:effectExtent l="0" t="0" r="0" b="1270"/>
            <wp:docPr id="1924570765" name="Grafik 1" descr="Ein Bild, das Text, Screenshot, Multimedia-Software, Grafik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0765" name="Grafik 1" descr="Ein Bild, das Text, Screenshot, Multimedia-Software, Grafiksoftware enthält.&#10;&#10;KI-generierte Inhalte können fehlerhaft sei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609" cy="3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0C0A3F">
        <w:lastRenderedPageBreak/>
        <w:drawing>
          <wp:inline distT="0" distB="0" distL="0" distR="0" wp14:anchorId="1AF729D8" wp14:editId="3293B3AD">
            <wp:extent cx="5760720" cy="6064250"/>
            <wp:effectExtent l="0" t="0" r="0" b="0"/>
            <wp:docPr id="353769081" name="Grafik 1" descr="Ein Bild, das Text, Screenshot, Multimedia-Software, Grafik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9081" name="Grafik 1" descr="Ein Bild, das Text, Screenshot, Multimedia-Software, Grafiksoftware enthält.&#10;&#10;KI-generierte Inhalte können fehlerhaft sei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0C0A3F">
        <w:lastRenderedPageBreak/>
        <w:drawing>
          <wp:inline distT="0" distB="0" distL="0" distR="0" wp14:anchorId="59B05A01" wp14:editId="6B6FFAE6">
            <wp:extent cx="5760720" cy="3841115"/>
            <wp:effectExtent l="0" t="0" r="0" b="6985"/>
            <wp:docPr id="1395385903" name="Grafik 1" descr="Ein Bild, das Text, Screenshot, Multimedia-Software, Grafik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5903" name="Grafik 1" descr="Ein Bild, das Text, Screenshot, Multimedia-Software, Grafiksoftware enthält.&#10;&#10;KI-generierte Inhalte können fehlerhaft sei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779">
        <w:br/>
      </w:r>
      <w:r w:rsidR="00442779">
        <w:br/>
      </w:r>
      <w:r w:rsidR="00442779" w:rsidRPr="00442779">
        <w:drawing>
          <wp:inline distT="0" distB="0" distL="0" distR="0" wp14:anchorId="691346F9" wp14:editId="1A6DC322">
            <wp:extent cx="5760720" cy="3531235"/>
            <wp:effectExtent l="0" t="0" r="0" b="0"/>
            <wp:docPr id="870680489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80489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240">
        <w:br/>
      </w:r>
      <w:r w:rsidR="00250240">
        <w:br/>
      </w:r>
      <w:r w:rsidR="00250240" w:rsidRPr="00250240">
        <w:lastRenderedPageBreak/>
        <w:drawing>
          <wp:inline distT="0" distB="0" distL="0" distR="0" wp14:anchorId="4BD5E7D8" wp14:editId="62229F6A">
            <wp:extent cx="5760720" cy="3531235"/>
            <wp:effectExtent l="0" t="0" r="0" b="0"/>
            <wp:docPr id="1468423958" name="Grafik 1" descr="Ein Bild, das Text, Screensho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3958" name="Grafik 1" descr="Ein Bild, das Text, Screenshot, Multimedia-Software, Software enthält.&#10;&#10;KI-generierte Inhalte können fehlerhaft sei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3CD">
        <w:br/>
      </w:r>
      <w:r w:rsidR="009833CD">
        <w:br/>
      </w:r>
      <w:r w:rsidR="009833CD" w:rsidRPr="009833CD">
        <w:drawing>
          <wp:inline distT="0" distB="0" distL="0" distR="0" wp14:anchorId="65BA48AF" wp14:editId="57A2537C">
            <wp:extent cx="5760720" cy="3841115"/>
            <wp:effectExtent l="0" t="0" r="0" b="6985"/>
            <wp:docPr id="1351023477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23477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3CD">
        <w:br/>
      </w:r>
      <w:r w:rsidR="009833CD">
        <w:lastRenderedPageBreak/>
        <w:br/>
      </w:r>
      <w:r w:rsidR="009833CD" w:rsidRPr="009833CD">
        <w:drawing>
          <wp:inline distT="0" distB="0" distL="0" distR="0" wp14:anchorId="6929FDB2" wp14:editId="39FFCA71">
            <wp:extent cx="1709723" cy="4190565"/>
            <wp:effectExtent l="0" t="0" r="5080" b="635"/>
            <wp:docPr id="1369852062" name="Grafik 1" descr="Ein Bild, das Screenshot, Tex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52062" name="Grafik 1" descr="Ein Bild, das Screenshot, Text, Software, Multimedia-Software enthält.&#10;&#10;KI-generierte Inhalte können fehlerhaft sei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7252" cy="42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2F0C" w14:textId="27FF400E" w:rsidR="001B0BD8" w:rsidRDefault="009833CD">
      <w:pPr>
        <w:suppressAutoHyphens w:val="0"/>
      </w:pPr>
      <w:r>
        <w:br/>
      </w:r>
      <w:r>
        <w:br/>
      </w:r>
      <w:r w:rsidR="00745104" w:rsidRPr="00745104">
        <w:drawing>
          <wp:inline distT="0" distB="0" distL="0" distR="0" wp14:anchorId="06492CDC" wp14:editId="21E9C4E2">
            <wp:extent cx="5760720" cy="3841115"/>
            <wp:effectExtent l="0" t="0" r="0" b="6985"/>
            <wp:docPr id="293773280" name="Grafik 1" descr="Ein Bild, das Text, Screenshot, Software, Multimedia-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73280" name="Grafik 1" descr="Ein Bild, das Text, Screenshot, Software, Multimedia-Software enthält.&#10;&#10;KI-generierte Inhalte können fehlerhaft sei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CD57" w14:textId="77777777" w:rsidR="001B0BD8" w:rsidRDefault="001B0BD8">
      <w:pPr>
        <w:suppressAutoHyphens w:val="0"/>
      </w:pPr>
    </w:p>
    <w:p w14:paraId="15D2FC25" w14:textId="044C9116" w:rsidR="001B0BD8" w:rsidRDefault="00745104">
      <w:pPr>
        <w:suppressAutoHyphens w:val="0"/>
      </w:pPr>
      <w:r w:rsidRPr="00745104">
        <w:lastRenderedPageBreak/>
        <w:drawing>
          <wp:inline distT="0" distB="0" distL="0" distR="0" wp14:anchorId="0866BA55" wp14:editId="0498A66F">
            <wp:extent cx="5760720" cy="3657600"/>
            <wp:effectExtent l="0" t="0" r="0" b="0"/>
            <wp:docPr id="1056981993" name="Grafik 1" descr="Ein Bild, das Screenshot, Text, Multimedia-Softwar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81993" name="Grafik 1" descr="Ein Bild, das Screenshot, Text, Multimedia-Software, Software enthält.&#10;&#10;KI-generierte Inhalte können fehlerhaft sei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BD8">
      <w:pgSz w:w="11906" w:h="16838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CFB8D" w14:textId="77777777" w:rsidR="00266C6C" w:rsidRDefault="00266C6C">
      <w:pPr>
        <w:spacing w:after="0"/>
      </w:pPr>
      <w:r>
        <w:separator/>
      </w:r>
    </w:p>
  </w:endnote>
  <w:endnote w:type="continuationSeparator" w:id="0">
    <w:p w14:paraId="1AA70758" w14:textId="77777777" w:rsidR="00266C6C" w:rsidRDefault="00266C6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DC12D" w14:textId="77777777" w:rsidR="00266C6C" w:rsidRDefault="00266C6C">
      <w:pPr>
        <w:spacing w:after="0"/>
      </w:pPr>
      <w:r>
        <w:rPr>
          <w:color w:val="000000"/>
        </w:rPr>
        <w:separator/>
      </w:r>
    </w:p>
  </w:footnote>
  <w:footnote w:type="continuationSeparator" w:id="0">
    <w:p w14:paraId="34B1CA51" w14:textId="77777777" w:rsidR="00266C6C" w:rsidRDefault="00266C6C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attachedTemplate r:id="rId1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433530"/>
    <w:rsid w:val="000C0A3F"/>
    <w:rsid w:val="001B0BD8"/>
    <w:rsid w:val="00250240"/>
    <w:rsid w:val="00266C6C"/>
    <w:rsid w:val="00433530"/>
    <w:rsid w:val="00442779"/>
    <w:rsid w:val="00745104"/>
    <w:rsid w:val="009833CD"/>
    <w:rsid w:val="00A12B70"/>
    <w:rsid w:val="00E0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B0259"/>
  <w15:docId w15:val="{E4675BB1-9FC9-4FDA-BAF2-DF9A68759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rial"/>
        <w:kern w:val="3"/>
        <w:sz w:val="22"/>
        <w:szCs w:val="22"/>
        <w:lang w:val="de-AT" w:eastAsia="en-US" w:bidi="ar-SA"/>
      </w:rPr>
    </w:rPrDefault>
    <w:pPrDefault>
      <w:pPr>
        <w:autoSpaceDN w:val="0"/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uppressAutoHyphens/>
    </w:pPr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360" w:after="80"/>
      <w:outlineLvl w:val="0"/>
    </w:pPr>
    <w:rPr>
      <w:rFonts w:ascii="Aptos Display" w:eastAsia="Times New Roman" w:hAnsi="Aptos Display" w:cs="Times New Roman"/>
      <w:color w:val="0F4761"/>
      <w:sz w:val="40"/>
      <w:szCs w:val="40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keepNext/>
      <w:keepLines/>
      <w:spacing w:before="160" w:after="80"/>
      <w:outlineLvl w:val="1"/>
    </w:pPr>
    <w:rPr>
      <w:rFonts w:ascii="Aptos Display" w:eastAsia="Times New Roman" w:hAnsi="Aptos Display" w:cs="Times New Roman"/>
      <w:color w:val="0F4761"/>
      <w:sz w:val="32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 w:cs="Times New Roman"/>
      <w:color w:val="0F4761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 w:cs="Times New Roman"/>
      <w:i/>
      <w:iCs/>
      <w:color w:val="0F4761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 w:cs="Times New Roman"/>
      <w:color w:val="0F4761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 w:cs="Times New Roman"/>
      <w:i/>
      <w:iCs/>
      <w:color w:val="595959"/>
    </w:rPr>
  </w:style>
  <w:style w:type="paragraph" w:styleId="berschrift7">
    <w:name w:val="heading 7"/>
    <w:basedOn w:val="Standard"/>
    <w:next w:val="Standard"/>
    <w:pPr>
      <w:keepNext/>
      <w:keepLines/>
      <w:spacing w:before="40" w:after="0"/>
      <w:outlineLvl w:val="6"/>
    </w:pPr>
    <w:rPr>
      <w:rFonts w:eastAsia="Times New Roman" w:cs="Times New Roman"/>
      <w:color w:val="595959"/>
    </w:rPr>
  </w:style>
  <w:style w:type="paragraph" w:styleId="berschrift8">
    <w:name w:val="heading 8"/>
    <w:basedOn w:val="Standard"/>
    <w:next w:val="Standard"/>
    <w:pPr>
      <w:keepNext/>
      <w:keepLines/>
      <w:spacing w:after="0"/>
      <w:outlineLvl w:val="7"/>
    </w:pPr>
    <w:rPr>
      <w:rFonts w:eastAsia="Times New Roman" w:cs="Times New Roman"/>
      <w:i/>
      <w:iCs/>
      <w:color w:val="272727"/>
    </w:rPr>
  </w:style>
  <w:style w:type="paragraph" w:styleId="berschrift9">
    <w:name w:val="heading 9"/>
    <w:basedOn w:val="Standard"/>
    <w:next w:val="Standard"/>
    <w:pPr>
      <w:keepNext/>
      <w:keepLines/>
      <w:spacing w:after="0"/>
      <w:outlineLvl w:val="8"/>
    </w:pPr>
    <w:rPr>
      <w:rFonts w:eastAsia="Times New Roman" w:cs="Times New Roman"/>
      <w:color w:val="272727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rPr>
      <w:rFonts w:ascii="Aptos Display" w:eastAsia="Times New Roman" w:hAnsi="Aptos Display" w:cs="Times New Roman"/>
      <w:color w:val="0F4761"/>
      <w:sz w:val="40"/>
      <w:szCs w:val="40"/>
    </w:rPr>
  </w:style>
  <w:style w:type="character" w:customStyle="1" w:styleId="berschrift2Zchn">
    <w:name w:val="Überschrift 2 Zchn"/>
    <w:basedOn w:val="Absatz-Standardschriftart"/>
    <w:rPr>
      <w:rFonts w:ascii="Aptos Display" w:eastAsia="Times New Roman" w:hAnsi="Aptos Display" w:cs="Times New Roman"/>
      <w:color w:val="0F4761"/>
      <w:sz w:val="32"/>
      <w:szCs w:val="32"/>
    </w:rPr>
  </w:style>
  <w:style w:type="character" w:customStyle="1" w:styleId="berschrift3Zchn">
    <w:name w:val="Überschrift 3 Zchn"/>
    <w:basedOn w:val="Absatz-Standardschriftart"/>
    <w:rPr>
      <w:rFonts w:eastAsia="Times New Roman" w:cs="Times New Roman"/>
      <w:color w:val="0F4761"/>
      <w:sz w:val="28"/>
      <w:szCs w:val="28"/>
    </w:rPr>
  </w:style>
  <w:style w:type="character" w:customStyle="1" w:styleId="berschrift4Zchn">
    <w:name w:val="Überschrift 4 Zchn"/>
    <w:basedOn w:val="Absatz-Standardschriftart"/>
    <w:rPr>
      <w:rFonts w:eastAsia="Times New Roman" w:cs="Times New Roman"/>
      <w:i/>
      <w:iCs/>
      <w:color w:val="0F4761"/>
    </w:rPr>
  </w:style>
  <w:style w:type="character" w:customStyle="1" w:styleId="berschrift5Zchn">
    <w:name w:val="Überschrift 5 Zchn"/>
    <w:basedOn w:val="Absatz-Standardschriftart"/>
    <w:rPr>
      <w:rFonts w:eastAsia="Times New Roman" w:cs="Times New Roman"/>
      <w:color w:val="0F4761"/>
    </w:rPr>
  </w:style>
  <w:style w:type="character" w:customStyle="1" w:styleId="berschrift6Zchn">
    <w:name w:val="Überschrift 6 Zchn"/>
    <w:basedOn w:val="Absatz-Standardschriftart"/>
    <w:rPr>
      <w:rFonts w:eastAsia="Times New Roman" w:cs="Times New Roman"/>
      <w:i/>
      <w:iCs/>
      <w:color w:val="595959"/>
    </w:rPr>
  </w:style>
  <w:style w:type="character" w:customStyle="1" w:styleId="berschrift7Zchn">
    <w:name w:val="Überschrift 7 Zchn"/>
    <w:basedOn w:val="Absatz-Standardschriftart"/>
    <w:rPr>
      <w:rFonts w:eastAsia="Times New Roman" w:cs="Times New Roman"/>
      <w:color w:val="595959"/>
    </w:rPr>
  </w:style>
  <w:style w:type="character" w:customStyle="1" w:styleId="berschrift8Zchn">
    <w:name w:val="Überschrift 8 Zchn"/>
    <w:basedOn w:val="Absatz-Standardschriftart"/>
    <w:rPr>
      <w:rFonts w:eastAsia="Times New Roman" w:cs="Times New Roman"/>
      <w:i/>
      <w:iCs/>
      <w:color w:val="272727"/>
    </w:rPr>
  </w:style>
  <w:style w:type="character" w:customStyle="1" w:styleId="berschrift9Zchn">
    <w:name w:val="Überschrift 9 Zchn"/>
    <w:basedOn w:val="Absatz-Standardschriftart"/>
    <w:rPr>
      <w:rFonts w:eastAsia="Times New Roman" w:cs="Times New Roman"/>
      <w:color w:val="272727"/>
    </w:rPr>
  </w:style>
  <w:style w:type="paragraph" w:styleId="Titel">
    <w:name w:val="Title"/>
    <w:basedOn w:val="Standard"/>
    <w:next w:val="Standard"/>
    <w:uiPriority w:val="10"/>
    <w:qFormat/>
    <w:pPr>
      <w:spacing w:after="80"/>
      <w:contextualSpacing/>
    </w:pPr>
    <w:rPr>
      <w:rFonts w:ascii="Aptos Display" w:eastAsia="Times New Roman" w:hAnsi="Aptos Display" w:cs="Times New Roman"/>
      <w:spacing w:val="-10"/>
      <w:sz w:val="56"/>
      <w:szCs w:val="56"/>
    </w:rPr>
  </w:style>
  <w:style w:type="character" w:customStyle="1" w:styleId="TitelZchn">
    <w:name w:val="Titel Zchn"/>
    <w:basedOn w:val="Absatz-Standardschriftart"/>
    <w:rPr>
      <w:rFonts w:ascii="Aptos Display" w:eastAsia="Times New Roman" w:hAnsi="Aptos Display" w:cs="Times New Roman"/>
      <w:spacing w:val="-10"/>
      <w:kern w:val="3"/>
      <w:sz w:val="56"/>
      <w:szCs w:val="56"/>
    </w:rPr>
  </w:style>
  <w:style w:type="paragraph" w:styleId="Untertitel">
    <w:name w:val="Subtitle"/>
    <w:basedOn w:val="Standard"/>
    <w:next w:val="Standard"/>
    <w:uiPriority w:val="11"/>
    <w:qFormat/>
    <w:rPr>
      <w:rFonts w:eastAsia="Times New Roman" w:cs="Times New Roman"/>
      <w:color w:val="595959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rPr>
      <w:rFonts w:eastAsia="Times New Roman" w:cs="Times New Roman"/>
      <w:color w:val="595959"/>
      <w:spacing w:val="15"/>
      <w:sz w:val="28"/>
      <w:szCs w:val="28"/>
    </w:rPr>
  </w:style>
  <w:style w:type="paragraph" w:styleId="Zitat">
    <w:name w:val="Quote"/>
    <w:basedOn w:val="Standard"/>
    <w:next w:val="Standard"/>
    <w:pPr>
      <w:spacing w:before="160"/>
      <w:jc w:val="center"/>
    </w:pPr>
    <w:rPr>
      <w:i/>
      <w:iCs/>
      <w:color w:val="404040"/>
    </w:rPr>
  </w:style>
  <w:style w:type="character" w:customStyle="1" w:styleId="ZitatZchn">
    <w:name w:val="Zitat Zchn"/>
    <w:basedOn w:val="Absatz-Standardschriftart"/>
    <w:rPr>
      <w:i/>
      <w:iCs/>
      <w:color w:val="404040"/>
    </w:rPr>
  </w:style>
  <w:style w:type="paragraph" w:styleId="Listenabsatz">
    <w:name w:val="List Paragraph"/>
    <w:basedOn w:val="Standard"/>
    <w:pPr>
      <w:ind w:left="720"/>
      <w:contextualSpacing/>
    </w:pPr>
  </w:style>
  <w:style w:type="character" w:styleId="IntensiveHervorhebung">
    <w:name w:val="Intense Emphasis"/>
    <w:basedOn w:val="Absatz-Standardschriftart"/>
    <w:rPr>
      <w:i/>
      <w:iCs/>
      <w:color w:val="0F4761"/>
    </w:rPr>
  </w:style>
  <w:style w:type="paragraph" w:styleId="IntensivesZitat">
    <w:name w:val="Intense Quote"/>
    <w:basedOn w:val="Standard"/>
    <w:next w:val="Standard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IntensivesZitatZchn">
    <w:name w:val="Intensives Zitat Zchn"/>
    <w:basedOn w:val="Absatz-Standardschriftart"/>
    <w:rPr>
      <w:i/>
      <w:iCs/>
      <w:color w:val="0F4761"/>
    </w:rPr>
  </w:style>
  <w:style w:type="character" w:styleId="IntensiverVerweis">
    <w:name w:val="Intense Reference"/>
    <w:basedOn w:val="Absatz-Standardschriftart"/>
    <w:rPr>
      <w:b/>
      <w:bCs/>
      <w:smallCaps/>
      <w:color w:val="0F476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Koc Burak</dc:creator>
  <dc:description/>
  <cp:lastModifiedBy>Koc Burak</cp:lastModifiedBy>
  <cp:revision>4</cp:revision>
  <dcterms:created xsi:type="dcterms:W3CDTF">2025-11-13T17:41:00Z</dcterms:created>
  <dcterms:modified xsi:type="dcterms:W3CDTF">2025-11-13T20:53:00Z</dcterms:modified>
</cp:coreProperties>
</file>